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2210D217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B8C5EA8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31830B2" w14:textId="72B1D460" w:rsidR="005F3074" w:rsidRPr="005532CA" w:rsidRDefault="00445799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Saturday, 3</w:t>
            </w:r>
            <w:r w:rsidR="00F04363" w:rsidRPr="00F04363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June</w:t>
            </w:r>
            <w:r w:rsidR="00F04363">
              <w:rPr>
                <w:rFonts w:ascii="Arial" w:hAnsi="Arial"/>
                <w:color w:val="000000"/>
                <w:sz w:val="20"/>
                <w:szCs w:val="20"/>
              </w:rPr>
              <w:t>, 2017</w:t>
            </w:r>
          </w:p>
        </w:tc>
      </w:tr>
      <w:tr w:rsidR="003003C9" w:rsidRPr="005532CA" w14:paraId="368991A7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A588362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B54E4C" w14:textId="51219704" w:rsidR="005F3074" w:rsidRPr="005532CA" w:rsidRDefault="00F04363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12:00 PM</w:t>
            </w:r>
          </w:p>
        </w:tc>
      </w:tr>
      <w:tr w:rsidR="003003C9" w:rsidRPr="005532CA" w14:paraId="7EB06FFA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6A5778D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4E84BCB" w14:textId="1526F919" w:rsidR="005F3074" w:rsidRPr="005532CA" w:rsidRDefault="00F04363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QUT Library; Level 4 Booth</w:t>
            </w:r>
          </w:p>
        </w:tc>
      </w:tr>
      <w:tr w:rsidR="005C27C7" w:rsidRPr="005532CA" w14:paraId="7BDFBAA3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1C4C3BA" w14:textId="77777777" w:rsidR="005C27C7" w:rsidRPr="005532CA" w:rsidRDefault="005C27C7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</w:tc>
        <w:tc>
          <w:tcPr>
            <w:tcW w:w="3098" w:type="dxa"/>
            <w:shd w:val="clear" w:color="auto" w:fill="auto"/>
            <w:vAlign w:val="center"/>
          </w:tcPr>
          <w:p w14:paraId="0495A4CB" w14:textId="77777777" w:rsidR="005C27C7" w:rsidRPr="005532CA" w:rsidRDefault="005C27C7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5107F693" w14:textId="77777777" w:rsidR="00A827E8" w:rsidRPr="005532C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0" wp14:anchorId="53EBA8F3" wp14:editId="120FE001">
            <wp:simplePos x="0" y="0"/>
            <wp:positionH relativeFrom="column">
              <wp:posOffset>742315</wp:posOffset>
            </wp:positionH>
            <wp:positionV relativeFrom="margin">
              <wp:align>top</wp:align>
            </wp:positionV>
            <wp:extent cx="1914525" cy="2263140"/>
            <wp:effectExtent l="0" t="0" r="9525" b="381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5532C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D6A7F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5532CA">
        <w:rPr>
          <w:rFonts w:ascii="Arial" w:hAnsi="Arial"/>
          <w:b/>
          <w:color w:val="4472C4"/>
          <w:sz w:val="28"/>
          <w:szCs w:val="28"/>
        </w:rPr>
        <w:t>MINUTES</w:t>
      </w:r>
    </w:p>
    <w:p w14:paraId="398B4CE1" w14:textId="77777777" w:rsidR="005F3074" w:rsidRPr="005532C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301127A9" w14:textId="77777777" w:rsidR="005F3074" w:rsidRPr="005532C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1830"/>
        <w:gridCol w:w="3115"/>
      </w:tblGrid>
      <w:tr w:rsidR="00F04363" w:rsidRPr="007A57F6" w14:paraId="31C5316A" w14:textId="77777777" w:rsidTr="007A57F6">
        <w:trPr>
          <w:trHeight w:hRule="exact" w:val="331"/>
        </w:trPr>
        <w:tc>
          <w:tcPr>
            <w:tcW w:w="2335" w:type="dxa"/>
            <w:shd w:val="clear" w:color="auto" w:fill="auto"/>
            <w:vAlign w:val="center"/>
          </w:tcPr>
          <w:p w14:paraId="1D2B42A8" w14:textId="77777777" w:rsidR="005C27C7" w:rsidRPr="007A57F6" w:rsidRDefault="006D6A7F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7A57F6">
              <w:rPr>
                <w:rFonts w:ascii="Arial" w:hAnsi="Arial"/>
                <w:b/>
                <w:color w:val="5B9BD5"/>
                <w:sz w:val="18"/>
                <w:szCs w:val="18"/>
              </w:rPr>
              <w:t>MEETING CREATED BY: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FA8ECB8" w14:textId="0B4F769F" w:rsidR="005C27C7" w:rsidRPr="007A57F6" w:rsidRDefault="00F04363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Luke Goeree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E8DFF79" w14:textId="77777777" w:rsidR="005C27C7" w:rsidRPr="007A57F6" w:rsidRDefault="005C27C7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7A57F6">
              <w:rPr>
                <w:rFonts w:ascii="Arial" w:hAnsi="Arial"/>
                <w:b/>
                <w:color w:val="5B9BD5"/>
                <w:sz w:val="18"/>
                <w:szCs w:val="18"/>
              </w:rPr>
              <w:t>MINUTE TAKER: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188E9A61" w14:textId="06114784" w:rsidR="005C27C7" w:rsidRPr="007A57F6" w:rsidRDefault="00816660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Luke Goeree</w:t>
            </w:r>
          </w:p>
        </w:tc>
      </w:tr>
      <w:tr w:rsidR="00F04363" w:rsidRPr="007A57F6" w14:paraId="13434AD2" w14:textId="77777777" w:rsidTr="007A57F6">
        <w:trPr>
          <w:trHeight w:hRule="exact" w:val="331"/>
        </w:trPr>
        <w:tc>
          <w:tcPr>
            <w:tcW w:w="2335" w:type="dxa"/>
            <w:shd w:val="clear" w:color="auto" w:fill="auto"/>
            <w:vAlign w:val="center"/>
          </w:tcPr>
          <w:p w14:paraId="75056F7E" w14:textId="77777777" w:rsidR="00373647" w:rsidRPr="007A57F6" w:rsidRDefault="00373647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7A57F6">
              <w:rPr>
                <w:rFonts w:ascii="Arial" w:hAnsi="Arial"/>
                <w:b/>
                <w:color w:val="5B9BD5"/>
                <w:sz w:val="18"/>
                <w:szCs w:val="18"/>
              </w:rPr>
              <w:t>FACILITATOR: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C93399E" w14:textId="7A1D18DD" w:rsidR="00373647" w:rsidRPr="007A57F6" w:rsidRDefault="00F04363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Luke Goeree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6716648C" w14:textId="77777777" w:rsidR="00373647" w:rsidRPr="007A57F6" w:rsidRDefault="00373647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7A57F6">
              <w:rPr>
                <w:rFonts w:ascii="Arial" w:hAnsi="Arial"/>
                <w:b/>
                <w:color w:val="5B9BD5"/>
                <w:sz w:val="18"/>
                <w:szCs w:val="18"/>
              </w:rPr>
              <w:t>TIME KEEPER: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11C3C54" w14:textId="5FF1572C" w:rsidR="00373647" w:rsidRPr="007A57F6" w:rsidRDefault="00816660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Luke Goeree</w:t>
            </w:r>
          </w:p>
        </w:tc>
      </w:tr>
      <w:tr w:rsidR="00F04363" w:rsidRPr="007A57F6" w14:paraId="3D2DF883" w14:textId="77777777" w:rsidTr="007A57F6">
        <w:trPr>
          <w:trHeight w:hRule="exact" w:val="331"/>
        </w:trPr>
        <w:tc>
          <w:tcPr>
            <w:tcW w:w="2335" w:type="dxa"/>
            <w:shd w:val="clear" w:color="auto" w:fill="auto"/>
            <w:vAlign w:val="center"/>
          </w:tcPr>
          <w:p w14:paraId="179A07C6" w14:textId="77777777" w:rsidR="00373647" w:rsidRPr="007A57F6" w:rsidRDefault="00373647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7A57F6">
              <w:rPr>
                <w:rFonts w:ascii="Arial" w:hAnsi="Arial"/>
                <w:b/>
                <w:color w:val="5B9BD5"/>
                <w:sz w:val="18"/>
                <w:szCs w:val="18"/>
              </w:rPr>
              <w:t>TYPE OF MEETING:</w:t>
            </w:r>
          </w:p>
        </w:tc>
        <w:tc>
          <w:tcPr>
            <w:tcW w:w="8455" w:type="dxa"/>
            <w:gridSpan w:val="3"/>
            <w:shd w:val="clear" w:color="auto" w:fill="auto"/>
            <w:vAlign w:val="center"/>
          </w:tcPr>
          <w:p w14:paraId="0B28F439" w14:textId="135DCAB2" w:rsidR="00373647" w:rsidRPr="007A57F6" w:rsidRDefault="00F04363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Progress Report/Strategy Planning</w:t>
            </w:r>
          </w:p>
        </w:tc>
      </w:tr>
    </w:tbl>
    <w:p w14:paraId="27A39035" w14:textId="77777777" w:rsidR="006D6A7F" w:rsidRPr="007A57F6" w:rsidRDefault="007A57F6" w:rsidP="006D6A7F">
      <w:pPr>
        <w:tabs>
          <w:tab w:val="left" w:pos="3040"/>
        </w:tabs>
        <w:spacing w:line="360" w:lineRule="auto"/>
        <w:rPr>
          <w:rFonts w:ascii="Arial" w:hAnsi="Arial"/>
          <w:b/>
          <w:color w:val="4472C4"/>
          <w:sz w:val="18"/>
          <w:szCs w:val="18"/>
        </w:rPr>
      </w:pPr>
      <w:r>
        <w:rPr>
          <w:rFonts w:ascii="Arial" w:hAnsi="Arial"/>
          <w:b/>
          <w:color w:val="5B9BD5"/>
          <w:sz w:val="18"/>
          <w:szCs w:val="18"/>
        </w:rPr>
        <w:t xml:space="preserve">  </w:t>
      </w:r>
      <w:r w:rsidR="006D6A7F" w:rsidRPr="007A57F6">
        <w:rPr>
          <w:rFonts w:ascii="Arial" w:hAnsi="Arial"/>
          <w:b/>
          <w:color w:val="5B9BD5"/>
          <w:sz w:val="18"/>
          <w:szCs w:val="18"/>
        </w:rPr>
        <w:t>ATTENDEES PRESENT: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2520"/>
        <w:gridCol w:w="2610"/>
        <w:gridCol w:w="2780"/>
      </w:tblGrid>
      <w:tr w:rsidR="006D6A7F" w:rsidRPr="007A57F6" w14:paraId="29A6FCDE" w14:textId="77777777" w:rsidTr="00891D92">
        <w:trPr>
          <w:trHeight w:hRule="exact" w:val="331"/>
        </w:trPr>
        <w:tc>
          <w:tcPr>
            <w:tcW w:w="2615" w:type="dxa"/>
          </w:tcPr>
          <w:p w14:paraId="48E01A32" w14:textId="2754A03C" w:rsidR="006D6A7F" w:rsidRPr="007A57F6" w:rsidRDefault="00F04363" w:rsidP="005349B0">
            <w:pPr>
              <w:spacing w:line="360" w:lineRule="auto"/>
              <w:ind w:left="-18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Luke Goeree</w:t>
            </w:r>
          </w:p>
        </w:tc>
        <w:tc>
          <w:tcPr>
            <w:tcW w:w="2520" w:type="dxa"/>
          </w:tcPr>
          <w:p w14:paraId="5859BAF1" w14:textId="00195E8F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</w:tcPr>
          <w:p w14:paraId="05659409" w14:textId="158C295E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5B9BD5"/>
                <w:sz w:val="18"/>
                <w:szCs w:val="18"/>
              </w:rPr>
            </w:pPr>
          </w:p>
        </w:tc>
        <w:tc>
          <w:tcPr>
            <w:tcW w:w="2780" w:type="dxa"/>
          </w:tcPr>
          <w:p w14:paraId="24ECC0A3" w14:textId="132EDDD2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6D6A7F" w:rsidRPr="007A57F6" w14:paraId="621E039B" w14:textId="77777777" w:rsidTr="00891D92">
        <w:trPr>
          <w:trHeight w:hRule="exact" w:val="331"/>
        </w:trPr>
        <w:tc>
          <w:tcPr>
            <w:tcW w:w="2615" w:type="dxa"/>
          </w:tcPr>
          <w:p w14:paraId="063F875A" w14:textId="6BF21568" w:rsidR="006D6A7F" w:rsidRPr="007A57F6" w:rsidRDefault="00F04363" w:rsidP="00C75391">
            <w:pPr>
              <w:spacing w:line="360" w:lineRule="auto"/>
              <w:ind w:left="-18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Jamie Wright</w:t>
            </w:r>
          </w:p>
        </w:tc>
        <w:tc>
          <w:tcPr>
            <w:tcW w:w="2520" w:type="dxa"/>
          </w:tcPr>
          <w:p w14:paraId="4E382BBC" w14:textId="684D4121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</w:tcPr>
          <w:p w14:paraId="5BF2B34C" w14:textId="3D1BBF09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5B9BD5"/>
                <w:sz w:val="18"/>
                <w:szCs w:val="18"/>
              </w:rPr>
            </w:pPr>
          </w:p>
        </w:tc>
        <w:tc>
          <w:tcPr>
            <w:tcW w:w="2780" w:type="dxa"/>
          </w:tcPr>
          <w:p w14:paraId="795C39B0" w14:textId="77777777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5B9BD5"/>
                <w:sz w:val="18"/>
                <w:szCs w:val="18"/>
              </w:rPr>
            </w:pPr>
          </w:p>
        </w:tc>
      </w:tr>
      <w:tr w:rsidR="006D6A7F" w:rsidRPr="007A57F6" w14:paraId="265BA699" w14:textId="77777777" w:rsidTr="00891D92">
        <w:trPr>
          <w:trHeight w:hRule="exact" w:val="331"/>
        </w:trPr>
        <w:tc>
          <w:tcPr>
            <w:tcW w:w="2615" w:type="dxa"/>
          </w:tcPr>
          <w:p w14:paraId="347D3617" w14:textId="71B5C23E" w:rsidR="006D6A7F" w:rsidRPr="007A57F6" w:rsidRDefault="00F04363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Harry</w:t>
            </w:r>
            <w:r w:rsidR="006849F8">
              <w:rPr>
                <w:rFonts w:ascii="Arial" w:hAnsi="Arial"/>
                <w:color w:val="000000"/>
                <w:sz w:val="18"/>
                <w:szCs w:val="18"/>
              </w:rPr>
              <w:t xml:space="preserve"> Aung</w:t>
            </w:r>
          </w:p>
        </w:tc>
        <w:tc>
          <w:tcPr>
            <w:tcW w:w="2520" w:type="dxa"/>
          </w:tcPr>
          <w:p w14:paraId="4290CF98" w14:textId="76C87D22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</w:tcPr>
          <w:p w14:paraId="4878DFBF" w14:textId="6C7C8579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780" w:type="dxa"/>
          </w:tcPr>
          <w:p w14:paraId="602C80F2" w14:textId="08007B70" w:rsidR="006D6A7F" w:rsidRPr="007A57F6" w:rsidRDefault="006D6A7F" w:rsidP="005349B0">
            <w:pPr>
              <w:spacing w:line="360" w:lineRule="auto"/>
              <w:ind w:left="-18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p w14:paraId="2512F787" w14:textId="77777777" w:rsidR="006D6A7F" w:rsidRDefault="006D6A7F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677"/>
        <w:gridCol w:w="2699"/>
        <w:gridCol w:w="2784"/>
      </w:tblGrid>
      <w:tr w:rsidR="00891D92" w:rsidRPr="00964D18" w14:paraId="415793A4" w14:textId="77777777" w:rsidTr="00FD3D5C">
        <w:trPr>
          <w:trHeight w:val="530"/>
        </w:trPr>
        <w:tc>
          <w:tcPr>
            <w:tcW w:w="5307" w:type="dxa"/>
            <w:gridSpan w:val="2"/>
            <w:vAlign w:val="bottom"/>
          </w:tcPr>
          <w:p w14:paraId="63AEB581" w14:textId="77777777" w:rsidR="00964D18" w:rsidRPr="00964D18" w:rsidRDefault="00964D18" w:rsidP="00D65DD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  <w:r w:rsidRPr="00964D18">
              <w:rPr>
                <w:rFonts w:ascii="Arial" w:hAnsi="Arial"/>
                <w:b/>
                <w:color w:val="4472C4"/>
                <w:sz w:val="22"/>
                <w:szCs w:val="22"/>
              </w:rPr>
              <w:t xml:space="preserve">AGENDA </w:t>
            </w:r>
          </w:p>
        </w:tc>
        <w:tc>
          <w:tcPr>
            <w:tcW w:w="2699" w:type="dxa"/>
            <w:vAlign w:val="bottom"/>
          </w:tcPr>
          <w:p w14:paraId="4076104C" w14:textId="77777777" w:rsidR="00964D18" w:rsidRPr="00D65DD6" w:rsidRDefault="00964D18" w:rsidP="00964D18">
            <w:pPr>
              <w:spacing w:line="360" w:lineRule="auto"/>
              <w:rPr>
                <w:rFonts w:ascii="Arial" w:hAnsi="Arial"/>
                <w:b/>
                <w:color w:val="4472C4"/>
                <w:sz w:val="18"/>
                <w:szCs w:val="18"/>
              </w:rPr>
            </w:pPr>
            <w:r w:rsidRPr="00D65DD6">
              <w:rPr>
                <w:rFonts w:ascii="Arial" w:hAnsi="Arial"/>
                <w:b/>
                <w:color w:val="4472C4"/>
                <w:sz w:val="18"/>
                <w:szCs w:val="18"/>
              </w:rPr>
              <w:t>PRESENTED BY</w:t>
            </w:r>
          </w:p>
        </w:tc>
        <w:tc>
          <w:tcPr>
            <w:tcW w:w="2784" w:type="dxa"/>
            <w:vAlign w:val="bottom"/>
          </w:tcPr>
          <w:p w14:paraId="0C5C05CF" w14:textId="77777777" w:rsidR="00964D18" w:rsidRPr="00D65DD6" w:rsidRDefault="00964D18" w:rsidP="00964D18">
            <w:pPr>
              <w:spacing w:line="360" w:lineRule="auto"/>
              <w:rPr>
                <w:rFonts w:ascii="Arial" w:hAnsi="Arial"/>
                <w:b/>
                <w:color w:val="4472C4"/>
                <w:sz w:val="18"/>
                <w:szCs w:val="18"/>
              </w:rPr>
            </w:pPr>
            <w:r w:rsidRPr="00D65DD6">
              <w:rPr>
                <w:rFonts w:ascii="Arial" w:hAnsi="Arial"/>
                <w:b/>
                <w:color w:val="4472C4"/>
                <w:sz w:val="18"/>
                <w:szCs w:val="18"/>
              </w:rPr>
              <w:t>TIME ALLOCATED</w:t>
            </w:r>
          </w:p>
        </w:tc>
      </w:tr>
      <w:tr w:rsidR="00FD077B" w:rsidRPr="00964D18" w14:paraId="423838B9" w14:textId="77777777" w:rsidTr="00FD3D5C">
        <w:tc>
          <w:tcPr>
            <w:tcW w:w="630" w:type="dxa"/>
          </w:tcPr>
          <w:p w14:paraId="57C7D251" w14:textId="77777777" w:rsidR="00964D18" w:rsidRPr="00964D18" w:rsidRDefault="00964D18" w:rsidP="00964D18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4677" w:type="dxa"/>
          </w:tcPr>
          <w:p w14:paraId="27DC622A" w14:textId="65495C2B" w:rsidR="00964D18" w:rsidRPr="00964D18" w:rsidRDefault="009E30DD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Review Progress</w:t>
            </w:r>
          </w:p>
        </w:tc>
        <w:tc>
          <w:tcPr>
            <w:tcW w:w="2699" w:type="dxa"/>
          </w:tcPr>
          <w:p w14:paraId="4CAEBEF2" w14:textId="01954637" w:rsidR="00964D18" w:rsidRPr="00964D18" w:rsidRDefault="008C24F6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Luke Goeree</w:t>
            </w:r>
          </w:p>
        </w:tc>
        <w:tc>
          <w:tcPr>
            <w:tcW w:w="2784" w:type="dxa"/>
          </w:tcPr>
          <w:p w14:paraId="66E03403" w14:textId="252654BE" w:rsidR="00964D18" w:rsidRPr="00964D18" w:rsidRDefault="009E30DD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15</w:t>
            </w:r>
            <w:r w:rsidR="00964D18" w:rsidRPr="00964D1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FD077B" w:rsidRPr="00964D18" w14:paraId="0C11AFE9" w14:textId="77777777" w:rsidTr="00FD3D5C">
        <w:tc>
          <w:tcPr>
            <w:tcW w:w="630" w:type="dxa"/>
          </w:tcPr>
          <w:p w14:paraId="01E4DEB0" w14:textId="77777777" w:rsidR="00964D18" w:rsidRPr="00964D18" w:rsidRDefault="00964D18" w:rsidP="00964D18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677" w:type="dxa"/>
          </w:tcPr>
          <w:p w14:paraId="443FB25F" w14:textId="0CD9E8BF" w:rsidR="00964D18" w:rsidRPr="00964D18" w:rsidRDefault="008C24F6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Website To Do List</w:t>
            </w:r>
          </w:p>
        </w:tc>
        <w:tc>
          <w:tcPr>
            <w:tcW w:w="2699" w:type="dxa"/>
          </w:tcPr>
          <w:p w14:paraId="5AAAB556" w14:textId="1EC2A222" w:rsidR="00964D18" w:rsidRPr="00964D18" w:rsidRDefault="008C24F6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784" w:type="dxa"/>
          </w:tcPr>
          <w:p w14:paraId="61FB9861" w14:textId="55E6BC8E" w:rsidR="00964D18" w:rsidRPr="00964D18" w:rsidRDefault="009E30DD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</w:t>
            </w:r>
            <w:r w:rsidR="008C24F6">
              <w:rPr>
                <w:rFonts w:ascii="Arial" w:hAnsi="Arial"/>
                <w:color w:val="000000" w:themeColor="text1"/>
                <w:sz w:val="18"/>
                <w:szCs w:val="18"/>
              </w:rPr>
              <w:t>0 min</w:t>
            </w:r>
          </w:p>
        </w:tc>
      </w:tr>
      <w:tr w:rsidR="00FD077B" w:rsidRPr="00964D18" w14:paraId="122FDE84" w14:textId="77777777" w:rsidTr="00FD3D5C">
        <w:tc>
          <w:tcPr>
            <w:tcW w:w="630" w:type="dxa"/>
          </w:tcPr>
          <w:p w14:paraId="1D963BFD" w14:textId="77777777" w:rsidR="00964D18" w:rsidRPr="00964D18" w:rsidRDefault="00964D18" w:rsidP="00964D18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4677" w:type="dxa"/>
          </w:tcPr>
          <w:p w14:paraId="2788112F" w14:textId="3D19FDBC" w:rsidR="00964D18" w:rsidRPr="00964D18" w:rsidRDefault="009E30DD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Portfolio Progress Check</w:t>
            </w:r>
          </w:p>
        </w:tc>
        <w:tc>
          <w:tcPr>
            <w:tcW w:w="2699" w:type="dxa"/>
          </w:tcPr>
          <w:p w14:paraId="2A07FB5D" w14:textId="39084D96" w:rsidR="00964D18" w:rsidRPr="00964D18" w:rsidRDefault="008C24F6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784" w:type="dxa"/>
          </w:tcPr>
          <w:p w14:paraId="0F42D69C" w14:textId="7C97DD2D" w:rsidR="00964D18" w:rsidRPr="00964D18" w:rsidRDefault="009E30DD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30</w:t>
            </w:r>
            <w:r w:rsidR="008C24F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FD077B" w:rsidRPr="00964D18" w14:paraId="77B289BE" w14:textId="77777777" w:rsidTr="00FD3D5C">
        <w:tc>
          <w:tcPr>
            <w:tcW w:w="630" w:type="dxa"/>
          </w:tcPr>
          <w:p w14:paraId="51781823" w14:textId="77777777" w:rsidR="00964D18" w:rsidRPr="00964D18" w:rsidRDefault="00964D18" w:rsidP="00964D18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677" w:type="dxa"/>
          </w:tcPr>
          <w:p w14:paraId="0742DAAC" w14:textId="244BF170" w:rsidR="00964D18" w:rsidRPr="00964D18" w:rsidRDefault="009E30DD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Documentation Finalization</w:t>
            </w:r>
          </w:p>
        </w:tc>
        <w:tc>
          <w:tcPr>
            <w:tcW w:w="2699" w:type="dxa"/>
          </w:tcPr>
          <w:p w14:paraId="2ACBB7CD" w14:textId="7E5586CE" w:rsidR="00964D18" w:rsidRPr="00964D18" w:rsidRDefault="008C24F6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784" w:type="dxa"/>
          </w:tcPr>
          <w:p w14:paraId="6456F99B" w14:textId="3BEA0AA4" w:rsidR="009E30DD" w:rsidRPr="00964D18" w:rsidRDefault="008C24F6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30 min</w:t>
            </w:r>
          </w:p>
        </w:tc>
      </w:tr>
      <w:tr w:rsidR="00FD077B" w:rsidRPr="00964D18" w14:paraId="71FB8CD7" w14:textId="77777777" w:rsidTr="00FD3D5C">
        <w:tc>
          <w:tcPr>
            <w:tcW w:w="630" w:type="dxa"/>
          </w:tcPr>
          <w:p w14:paraId="175B4772" w14:textId="77777777" w:rsidR="00FD077B" w:rsidRDefault="00FD077B" w:rsidP="00964D18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677" w:type="dxa"/>
          </w:tcPr>
          <w:p w14:paraId="23D098FD" w14:textId="77777777" w:rsidR="00FD077B" w:rsidRPr="00964D18" w:rsidRDefault="00FD077B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1489DAB5" w14:textId="77777777" w:rsidR="00FD077B" w:rsidRPr="00964D18" w:rsidRDefault="00FD077B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4" w:type="dxa"/>
          </w:tcPr>
          <w:p w14:paraId="07981F75" w14:textId="77777777" w:rsidR="00FD077B" w:rsidRPr="00964D18" w:rsidRDefault="00FD077B" w:rsidP="00DF791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5DD6" w:rsidRPr="00964D18" w14:paraId="733D8144" w14:textId="77777777" w:rsidTr="00FD3D5C">
        <w:tc>
          <w:tcPr>
            <w:tcW w:w="630" w:type="dxa"/>
          </w:tcPr>
          <w:p w14:paraId="5A54A3E2" w14:textId="6A67B9F7" w:rsidR="00D65DD6" w:rsidRPr="00964D18" w:rsidRDefault="00D65DD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160" w:type="dxa"/>
            <w:gridSpan w:val="3"/>
          </w:tcPr>
          <w:p w14:paraId="7C2003C4" w14:textId="57A18492" w:rsidR="00D65DD6" w:rsidRPr="00964D18" w:rsidRDefault="00D65DD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5DD6" w:rsidRPr="00964D18" w14:paraId="70D618E7" w14:textId="77777777" w:rsidTr="00FD3D5C">
        <w:tc>
          <w:tcPr>
            <w:tcW w:w="630" w:type="dxa"/>
          </w:tcPr>
          <w:p w14:paraId="199512B4" w14:textId="28562C46" w:rsidR="00D65DD6" w:rsidRPr="00964D18" w:rsidRDefault="00D65DD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160" w:type="dxa"/>
            <w:gridSpan w:val="3"/>
          </w:tcPr>
          <w:p w14:paraId="06FB46C1" w14:textId="77777777" w:rsidR="00D65DD6" w:rsidRPr="00964D18" w:rsidRDefault="00D65DD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5DD6" w:rsidRPr="00964D18" w14:paraId="7E74A609" w14:textId="77777777" w:rsidTr="00FD3D5C">
        <w:tc>
          <w:tcPr>
            <w:tcW w:w="630" w:type="dxa"/>
          </w:tcPr>
          <w:p w14:paraId="608637FF" w14:textId="0CED305B" w:rsidR="00D65DD6" w:rsidRPr="00964D18" w:rsidRDefault="00D65DD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160" w:type="dxa"/>
            <w:gridSpan w:val="3"/>
          </w:tcPr>
          <w:p w14:paraId="181F2900" w14:textId="77777777" w:rsidR="00D65DD6" w:rsidRPr="00964D18" w:rsidRDefault="00D65DD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5DD6" w:rsidRPr="00964D18" w14:paraId="1F191A8F" w14:textId="77777777" w:rsidTr="00FD3D5C">
        <w:tc>
          <w:tcPr>
            <w:tcW w:w="630" w:type="dxa"/>
          </w:tcPr>
          <w:p w14:paraId="5C129A95" w14:textId="0264CC02" w:rsidR="00D65DD6" w:rsidRPr="00964D18" w:rsidRDefault="00D65DD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160" w:type="dxa"/>
            <w:gridSpan w:val="3"/>
          </w:tcPr>
          <w:p w14:paraId="50C134F2" w14:textId="77777777" w:rsidR="00D65DD6" w:rsidRPr="00964D18" w:rsidRDefault="00D65DD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FD077B" w:rsidRPr="00964D18" w14:paraId="3CC7BF7C" w14:textId="77777777" w:rsidTr="00FD3D5C">
        <w:tc>
          <w:tcPr>
            <w:tcW w:w="630" w:type="dxa"/>
          </w:tcPr>
          <w:p w14:paraId="211C8FFB" w14:textId="77777777" w:rsidR="00FD077B" w:rsidRDefault="00FD077B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160" w:type="dxa"/>
            <w:gridSpan w:val="3"/>
          </w:tcPr>
          <w:p w14:paraId="5FCC5438" w14:textId="77777777" w:rsidR="00FD077B" w:rsidRPr="00964D18" w:rsidRDefault="00FD077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91D92" w:rsidRPr="00964D18" w14:paraId="754C76C8" w14:textId="77777777" w:rsidTr="00FD3D5C">
        <w:trPr>
          <w:trHeight w:val="530"/>
        </w:trPr>
        <w:tc>
          <w:tcPr>
            <w:tcW w:w="5307" w:type="dxa"/>
            <w:gridSpan w:val="2"/>
            <w:vAlign w:val="bottom"/>
          </w:tcPr>
          <w:p w14:paraId="5609DB67" w14:textId="77777777" w:rsidR="008A1BE6" w:rsidRPr="00964D18" w:rsidRDefault="00D65DD6" w:rsidP="00D65DD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  <w:r>
              <w:rPr>
                <w:rFonts w:ascii="Arial" w:hAnsi="Arial"/>
                <w:b/>
                <w:color w:val="4472C4"/>
                <w:sz w:val="22"/>
                <w:szCs w:val="22"/>
              </w:rPr>
              <w:t>NEW ACTIONS</w:t>
            </w:r>
          </w:p>
        </w:tc>
        <w:tc>
          <w:tcPr>
            <w:tcW w:w="2699" w:type="dxa"/>
            <w:vAlign w:val="bottom"/>
          </w:tcPr>
          <w:p w14:paraId="5332D2B6" w14:textId="77777777" w:rsidR="008A1BE6" w:rsidRPr="00D65DD6" w:rsidRDefault="00D65DD6" w:rsidP="00505806">
            <w:pPr>
              <w:spacing w:line="360" w:lineRule="auto"/>
              <w:rPr>
                <w:rFonts w:ascii="Arial" w:hAnsi="Arial"/>
                <w:b/>
                <w:color w:val="4472C4"/>
                <w:sz w:val="18"/>
                <w:szCs w:val="18"/>
              </w:rPr>
            </w:pPr>
            <w:r w:rsidRPr="00D65DD6">
              <w:rPr>
                <w:rFonts w:ascii="Arial" w:hAnsi="Arial"/>
                <w:b/>
                <w:color w:val="4472C4"/>
                <w:sz w:val="18"/>
                <w:szCs w:val="18"/>
              </w:rPr>
              <w:t>ACTION TO BE TAKEN BY</w:t>
            </w:r>
          </w:p>
        </w:tc>
        <w:tc>
          <w:tcPr>
            <w:tcW w:w="2784" w:type="dxa"/>
            <w:vAlign w:val="bottom"/>
          </w:tcPr>
          <w:p w14:paraId="5FCA7738" w14:textId="77777777" w:rsidR="008A1BE6" w:rsidRPr="00D65DD6" w:rsidRDefault="00D65DD6" w:rsidP="00505806">
            <w:pPr>
              <w:spacing w:line="360" w:lineRule="auto"/>
              <w:rPr>
                <w:rFonts w:ascii="Arial" w:hAnsi="Arial"/>
                <w:b/>
                <w:color w:val="4472C4"/>
                <w:sz w:val="18"/>
                <w:szCs w:val="18"/>
              </w:rPr>
            </w:pPr>
            <w:r w:rsidRPr="00D65DD6">
              <w:rPr>
                <w:rFonts w:ascii="Arial" w:hAnsi="Arial"/>
                <w:b/>
                <w:color w:val="4472C4"/>
                <w:sz w:val="18"/>
                <w:szCs w:val="18"/>
              </w:rPr>
              <w:t>DATE TO BE ACTIONED BY</w:t>
            </w:r>
          </w:p>
        </w:tc>
      </w:tr>
      <w:tr w:rsidR="00FD077B" w:rsidRPr="00964D18" w14:paraId="64EEACA8" w14:textId="77777777" w:rsidTr="00FD3D5C">
        <w:tc>
          <w:tcPr>
            <w:tcW w:w="630" w:type="dxa"/>
          </w:tcPr>
          <w:p w14:paraId="1175D5E3" w14:textId="77777777" w:rsidR="008A1BE6" w:rsidRPr="00964D18" w:rsidRDefault="008A1BE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4677" w:type="dxa"/>
          </w:tcPr>
          <w:p w14:paraId="709B296C" w14:textId="5CD2C576" w:rsidR="008A1BE6" w:rsidRPr="00964D18" w:rsidRDefault="008C24F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See Jobs List below</w:t>
            </w:r>
          </w:p>
        </w:tc>
        <w:tc>
          <w:tcPr>
            <w:tcW w:w="2699" w:type="dxa"/>
          </w:tcPr>
          <w:p w14:paraId="0B910AC6" w14:textId="1CEE1A29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4" w:type="dxa"/>
          </w:tcPr>
          <w:p w14:paraId="56570F31" w14:textId="756E45A6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FD077B" w:rsidRPr="00964D18" w14:paraId="5D68C7D2" w14:textId="77777777" w:rsidTr="00FD3D5C">
        <w:tc>
          <w:tcPr>
            <w:tcW w:w="630" w:type="dxa"/>
          </w:tcPr>
          <w:p w14:paraId="33628B6A" w14:textId="77777777" w:rsidR="008A1BE6" w:rsidRPr="00964D18" w:rsidRDefault="008A1BE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677" w:type="dxa"/>
          </w:tcPr>
          <w:p w14:paraId="668B27F0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3881881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4" w:type="dxa"/>
          </w:tcPr>
          <w:p w14:paraId="1720B913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FD077B" w:rsidRPr="00964D18" w14:paraId="28A2B1C3" w14:textId="77777777" w:rsidTr="00FD3D5C">
        <w:tc>
          <w:tcPr>
            <w:tcW w:w="630" w:type="dxa"/>
          </w:tcPr>
          <w:p w14:paraId="17C6ACCA" w14:textId="77777777" w:rsidR="008A1BE6" w:rsidRPr="00964D18" w:rsidRDefault="008A1BE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4677" w:type="dxa"/>
          </w:tcPr>
          <w:p w14:paraId="3BDF91A2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AE2BBF0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4" w:type="dxa"/>
          </w:tcPr>
          <w:p w14:paraId="37508FA0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FD077B" w:rsidRPr="00964D18" w14:paraId="70019526" w14:textId="77777777" w:rsidTr="00FD3D5C">
        <w:tc>
          <w:tcPr>
            <w:tcW w:w="630" w:type="dxa"/>
          </w:tcPr>
          <w:p w14:paraId="048A4801" w14:textId="77777777" w:rsidR="008A1BE6" w:rsidRPr="00964D18" w:rsidRDefault="008A1BE6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677" w:type="dxa"/>
          </w:tcPr>
          <w:p w14:paraId="47F910C0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39046D0B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4" w:type="dxa"/>
          </w:tcPr>
          <w:p w14:paraId="79D809EC" w14:textId="77777777" w:rsidR="008A1BE6" w:rsidRPr="00964D18" w:rsidRDefault="008A1B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FD077B" w:rsidRPr="00964D18" w14:paraId="721ADDB8" w14:textId="77777777" w:rsidTr="00FD3D5C">
        <w:tc>
          <w:tcPr>
            <w:tcW w:w="630" w:type="dxa"/>
          </w:tcPr>
          <w:p w14:paraId="07C3BABC" w14:textId="77777777" w:rsidR="00FD077B" w:rsidRDefault="00FD077B" w:rsidP="00505806">
            <w:pPr>
              <w:spacing w:line="360" w:lineRule="auto"/>
              <w:jc w:val="right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677" w:type="dxa"/>
          </w:tcPr>
          <w:p w14:paraId="7ADF6F5F" w14:textId="77777777" w:rsidR="00FD077B" w:rsidRPr="00964D18" w:rsidRDefault="00FD077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8C08EBD" w14:textId="77777777" w:rsidR="00FD077B" w:rsidRPr="00964D18" w:rsidRDefault="00FD077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4" w:type="dxa"/>
          </w:tcPr>
          <w:p w14:paraId="3E30D2FC" w14:textId="77777777" w:rsidR="00FD077B" w:rsidRPr="00964D18" w:rsidRDefault="00FD077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FD077B" w:rsidRPr="00964D18" w14:paraId="4A29F4C9" w14:textId="77777777" w:rsidTr="00FD3D5C">
        <w:trPr>
          <w:trHeight w:val="530"/>
        </w:trPr>
        <w:tc>
          <w:tcPr>
            <w:tcW w:w="10790" w:type="dxa"/>
            <w:gridSpan w:val="4"/>
            <w:vAlign w:val="bottom"/>
          </w:tcPr>
          <w:p w14:paraId="0BB8C353" w14:textId="77777777" w:rsidR="00FD077B" w:rsidRPr="00964D18" w:rsidRDefault="00FD077B" w:rsidP="00505806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hAnsi="Arial"/>
                <w:b/>
                <w:color w:val="4472C4"/>
                <w:sz w:val="22"/>
                <w:szCs w:val="22"/>
              </w:rPr>
              <w:t>NOTES</w:t>
            </w:r>
          </w:p>
        </w:tc>
      </w:tr>
      <w:tr w:rsidR="00FD077B" w:rsidRPr="00964D18" w14:paraId="187DEED1" w14:textId="77777777" w:rsidTr="00FD3D5C">
        <w:trPr>
          <w:trHeight w:val="530"/>
        </w:trPr>
        <w:tc>
          <w:tcPr>
            <w:tcW w:w="10790" w:type="dxa"/>
            <w:gridSpan w:val="4"/>
            <w:vAlign w:val="bottom"/>
          </w:tcPr>
          <w:p w14:paraId="46A08E3F" w14:textId="13DD2512" w:rsidR="00FD077B" w:rsidRPr="007801F0" w:rsidRDefault="000306C9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 continued progress with website functionality and aim to be completed by Monday 5</w:t>
            </w:r>
            <w:r w:rsidRPr="000306C9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June. Team discussed the retrospective of sprint 2 and will </w:t>
            </w:r>
            <w:r w:rsidR="00504FE8">
              <w:rPr>
                <w:rFonts w:ascii="Arial" w:hAnsi="Arial"/>
                <w:color w:val="000000" w:themeColor="text1"/>
                <w:sz w:val="18"/>
                <w:szCs w:val="18"/>
              </w:rPr>
              <w:t>finalize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it once the sprint is completed Wednesday 7</w:t>
            </w:r>
            <w:r w:rsidRPr="000306C9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June. Also started noted on entire release retrospective, and will be completed Friday 9</w:t>
            </w:r>
            <w:r w:rsidRPr="000306C9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June once entire subject is finished. Team member portfolio artifacts are in progress and will just require the final sprint 2 parts within the next few days.</w:t>
            </w:r>
            <w:r w:rsidR="00504FE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Majority of website functions for sprint 2 are still in progress and will be aimed to be completed Wednesday 7</w:t>
            </w:r>
            <w:r w:rsidR="00504FE8" w:rsidRPr="00504FE8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504FE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June week 14.</w:t>
            </w:r>
          </w:p>
        </w:tc>
      </w:tr>
    </w:tbl>
    <w:p w14:paraId="4032F9ED" w14:textId="77777777" w:rsidR="000306C9" w:rsidRDefault="000306C9" w:rsidP="000306C9">
      <w:pPr>
        <w:pStyle w:val="Heading1"/>
      </w:pPr>
      <w:r>
        <w:lastRenderedPageBreak/>
        <w:t xml:space="preserve">JOBS LIST FROM LAST MEETING </w:t>
      </w:r>
    </w:p>
    <w:p w14:paraId="0899294A" w14:textId="17C0EE4F" w:rsidR="008C24F6" w:rsidRPr="009D631E" w:rsidRDefault="000306C9" w:rsidP="008C24F6">
      <w:r>
        <w:t>Saturday 13</w:t>
      </w:r>
      <w:r w:rsidR="008C24F6" w:rsidRPr="009D631E">
        <w:rPr>
          <w:vertAlign w:val="superscript"/>
        </w:rPr>
        <w:t>th</w:t>
      </w:r>
      <w:r>
        <w:t xml:space="preserve"> May 2017 (Week 10</w:t>
      </w:r>
      <w:r w:rsidR="008C24F6">
        <w:t>)</w:t>
      </w:r>
    </w:p>
    <w:p w14:paraId="76D1A7F0" w14:textId="77777777" w:rsidR="008C24F6" w:rsidRDefault="008C24F6" w:rsidP="008C24F6"/>
    <w:p w14:paraId="28D6E388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green"/>
        </w:rPr>
      </w:pPr>
      <w:r w:rsidRPr="00504FE8">
        <w:rPr>
          <w:highlight w:val="green"/>
        </w:rPr>
        <w:t xml:space="preserve">Peer Review Business Letter (Assigned: Jamie with Team Input) (DUE DATE: Tuesday 16/5) </w:t>
      </w:r>
    </w:p>
    <w:p w14:paraId="56E3A894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green"/>
        </w:rPr>
      </w:pPr>
      <w:r w:rsidRPr="00504FE8">
        <w:rPr>
          <w:highlight w:val="green"/>
        </w:rPr>
        <w:t>Peer Review letter based on partner group’s sprint 1 release</w:t>
      </w:r>
    </w:p>
    <w:p w14:paraId="76C71D3D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 xml:space="preserve">Log In Database (Assigned: Luke) (DUE DATE: Wednesday 10/5) </w:t>
      </w:r>
    </w:p>
    <w:p w14:paraId="4FB9A771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Create Login Section</w:t>
      </w:r>
    </w:p>
    <w:p w14:paraId="205984AD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Establish Login Database</w:t>
      </w:r>
    </w:p>
    <w:p w14:paraId="2543A688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Property Owner Login (Assigned: Harry) (DUE DATE: Week 13)</w:t>
      </w:r>
    </w:p>
    <w:p w14:paraId="2F588666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Property information</w:t>
      </w:r>
    </w:p>
    <w:p w14:paraId="7228CC78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News reel</w:t>
      </w:r>
    </w:p>
    <w:p w14:paraId="22391A7F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Inspection times</w:t>
      </w:r>
    </w:p>
    <w:p w14:paraId="03BA3A34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Property listing (Assigned: Luke) (DUE DATE: Week 13)</w:t>
      </w:r>
    </w:p>
    <w:p w14:paraId="1A579BFC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List of properties available</w:t>
      </w:r>
    </w:p>
    <w:p w14:paraId="2E07C3C7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Search Filters (Assigned: Luke) (DUE DATE: Week 13)</w:t>
      </w:r>
    </w:p>
    <w:p w14:paraId="7AEE69BA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Create search form</w:t>
      </w:r>
    </w:p>
    <w:p w14:paraId="275B0CDE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Create database backend</w:t>
      </w:r>
    </w:p>
    <w:p w14:paraId="6B0963B5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Link form to DB</w:t>
      </w:r>
    </w:p>
    <w:p w14:paraId="62430665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User Login Function (Assigned: Jamie) (DUE DATE: Week 13)</w:t>
      </w:r>
    </w:p>
    <w:p w14:paraId="40594368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Create database back end</w:t>
      </w:r>
    </w:p>
    <w:p w14:paraId="3B7BCA24" w14:textId="77777777" w:rsidR="000306C9" w:rsidRPr="00504FE8" w:rsidRDefault="000306C9" w:rsidP="000306C9">
      <w:pPr>
        <w:pStyle w:val="ListParagraph"/>
        <w:numPr>
          <w:ilvl w:val="1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Link login section to DB</w:t>
      </w:r>
    </w:p>
    <w:p w14:paraId="1706AD5C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504FE8">
        <w:rPr>
          <w:highlight w:val="yellow"/>
        </w:rPr>
        <w:t>Owner Contacts Page (Assigned: Luke) (DUE DATE: Week 13)</w:t>
      </w:r>
    </w:p>
    <w:p w14:paraId="76355392" w14:textId="77777777" w:rsidR="000306C9" w:rsidRPr="00504FE8" w:rsidRDefault="000306C9" w:rsidP="000306C9">
      <w:pPr>
        <w:pStyle w:val="ListParagraph"/>
        <w:numPr>
          <w:ilvl w:val="0"/>
          <w:numId w:val="9"/>
        </w:numPr>
        <w:spacing w:after="160" w:line="259" w:lineRule="auto"/>
        <w:rPr>
          <w:highlight w:val="green"/>
        </w:rPr>
      </w:pPr>
      <w:r w:rsidRPr="00504FE8">
        <w:rPr>
          <w:highlight w:val="green"/>
        </w:rPr>
        <w:t>Portfolio items for Sprint1 (Assigned: Team) (DUE DATE: Week 14)</w:t>
      </w:r>
    </w:p>
    <w:p w14:paraId="01C8A9B4" w14:textId="7A93C4F2" w:rsidR="00111DD8" w:rsidRPr="008C24F6" w:rsidRDefault="00111DD8" w:rsidP="008C24F6">
      <w:pPr>
        <w:spacing w:line="360" w:lineRule="auto"/>
        <w:rPr>
          <w:rFonts w:asciiTheme="minorHAnsi" w:hAnsiTheme="minorHAnsi" w:cstheme="minorHAnsi"/>
          <w:caps/>
          <w:sz w:val="22"/>
          <w:szCs w:val="22"/>
        </w:rPr>
      </w:pPr>
    </w:p>
    <w:sectPr w:rsidR="00111DD8" w:rsidRPr="008C24F6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D5CAA" w14:textId="77777777" w:rsidR="00E80909" w:rsidRDefault="00E80909" w:rsidP="007240E0">
      <w:r>
        <w:separator/>
      </w:r>
    </w:p>
  </w:endnote>
  <w:endnote w:type="continuationSeparator" w:id="0">
    <w:p w14:paraId="2B88B45C" w14:textId="77777777" w:rsidR="00E80909" w:rsidRDefault="00E80909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21C41" w14:textId="77777777" w:rsidR="00E80909" w:rsidRDefault="00E80909" w:rsidP="007240E0">
      <w:r>
        <w:separator/>
      </w:r>
    </w:p>
  </w:footnote>
  <w:footnote w:type="continuationSeparator" w:id="0">
    <w:p w14:paraId="52AE2AF1" w14:textId="77777777" w:rsidR="00E80909" w:rsidRDefault="00E80909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22DA"/>
    <w:multiLevelType w:val="hybridMultilevel"/>
    <w:tmpl w:val="4CDE77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01C81"/>
    <w:multiLevelType w:val="hybridMultilevel"/>
    <w:tmpl w:val="49F00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12A9A"/>
    <w:multiLevelType w:val="hybridMultilevel"/>
    <w:tmpl w:val="49F00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5D"/>
    <w:rsid w:val="000306C9"/>
    <w:rsid w:val="000D677B"/>
    <w:rsid w:val="00111DD8"/>
    <w:rsid w:val="00133CCD"/>
    <w:rsid w:val="00162AF3"/>
    <w:rsid w:val="00243B5E"/>
    <w:rsid w:val="00280008"/>
    <w:rsid w:val="00297E5E"/>
    <w:rsid w:val="003003C9"/>
    <w:rsid w:val="00345427"/>
    <w:rsid w:val="00373647"/>
    <w:rsid w:val="003D029E"/>
    <w:rsid w:val="003E565D"/>
    <w:rsid w:val="00445799"/>
    <w:rsid w:val="00471C74"/>
    <w:rsid w:val="004937B7"/>
    <w:rsid w:val="004966B3"/>
    <w:rsid w:val="004E414D"/>
    <w:rsid w:val="00504FE8"/>
    <w:rsid w:val="005532CA"/>
    <w:rsid w:val="0056233A"/>
    <w:rsid w:val="005C13E0"/>
    <w:rsid w:val="005C27C7"/>
    <w:rsid w:val="005F3074"/>
    <w:rsid w:val="006317B6"/>
    <w:rsid w:val="00652163"/>
    <w:rsid w:val="006849F8"/>
    <w:rsid w:val="006D6A7F"/>
    <w:rsid w:val="006D7F90"/>
    <w:rsid w:val="007240E0"/>
    <w:rsid w:val="007801F0"/>
    <w:rsid w:val="007A57F6"/>
    <w:rsid w:val="00816660"/>
    <w:rsid w:val="00891D92"/>
    <w:rsid w:val="008A1BE6"/>
    <w:rsid w:val="008C24F6"/>
    <w:rsid w:val="0091306E"/>
    <w:rsid w:val="00943414"/>
    <w:rsid w:val="00964D18"/>
    <w:rsid w:val="0097759D"/>
    <w:rsid w:val="00984141"/>
    <w:rsid w:val="009C42FA"/>
    <w:rsid w:val="009E30DD"/>
    <w:rsid w:val="00A36ACD"/>
    <w:rsid w:val="00A827E8"/>
    <w:rsid w:val="00BE364D"/>
    <w:rsid w:val="00BF5429"/>
    <w:rsid w:val="00C015E6"/>
    <w:rsid w:val="00C0292E"/>
    <w:rsid w:val="00C16EE4"/>
    <w:rsid w:val="00C75391"/>
    <w:rsid w:val="00C967C2"/>
    <w:rsid w:val="00D21A81"/>
    <w:rsid w:val="00D41D9A"/>
    <w:rsid w:val="00D65DD6"/>
    <w:rsid w:val="00E80909"/>
    <w:rsid w:val="00EE4DFF"/>
    <w:rsid w:val="00EE639C"/>
    <w:rsid w:val="00F04363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22102"/>
  <w15:docId w15:val="{999AD9BF-A26A-4BA1-A2E8-C76EC2B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4F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1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F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C2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Detail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527923-40CA-4E92-90F0-B8CDD32B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Temp_MeetingMinutesDetailed.dotx</Template>
  <TotalTime>390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Luke goeree</cp:lastModifiedBy>
  <cp:revision>12</cp:revision>
  <dcterms:created xsi:type="dcterms:W3CDTF">2017-05-06T01:04:00Z</dcterms:created>
  <dcterms:modified xsi:type="dcterms:W3CDTF">2017-06-03T01:30:00Z</dcterms:modified>
</cp:coreProperties>
</file>